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93BE" w14:textId="219C0ADE" w:rsidR="00A94C43" w:rsidRDefault="003F0BEF">
      <w:pPr>
        <w:pStyle w:val="Subtitle"/>
      </w:pPr>
      <w:r>
        <w:t xml:space="preserve">People Who </w:t>
      </w:r>
      <w:r w:rsidR="00314731">
        <w:t>among Us</w:t>
      </w:r>
    </w:p>
    <w:p w14:paraId="658C9C57" w14:textId="4A789BED" w:rsidR="00A94C43" w:rsidRDefault="00314731">
      <w:pPr>
        <w:pStyle w:val="Title"/>
      </w:pPr>
      <w:r>
        <w:t xml:space="preserve">Poverty </w:t>
      </w:r>
    </w:p>
    <w:p w14:paraId="5E5697E9" w14:textId="5AD7C9F0" w:rsidR="00A94C43" w:rsidRDefault="00314731">
      <w:pPr>
        <w:pStyle w:val="Author"/>
      </w:pPr>
      <w:r>
        <w:t>TEAM UWBC</w:t>
      </w:r>
    </w:p>
    <w:p w14:paraId="3B0EAB79" w14:textId="77777777" w:rsidR="00A94C43" w:rsidRDefault="00D06245">
      <w:r>
        <w:rPr>
          <w:noProof/>
          <w:lang w:val="en-US" w:eastAsia="zh-CN" w:bidi="th-TH"/>
        </w:rPr>
        <w:drawing>
          <wp:inline distT="0" distB="0" distL="0" distR="0" wp14:anchorId="29294BA3" wp14:editId="3047739F">
            <wp:extent cx="5486400" cy="3657600"/>
            <wp:effectExtent l="0" t="0" r="0" b="0"/>
            <wp:docPr id="2" name="Picture 2" title="Photo of an otter floating on its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1507" w14:textId="6ACEC368" w:rsidR="00A94C43" w:rsidRDefault="00314731">
      <w:pPr>
        <w:pStyle w:val="Heading1"/>
      </w:pPr>
      <w:r>
        <w:t>Cause of poverty</w:t>
      </w:r>
    </w:p>
    <w:p w14:paraId="55947FBD" w14:textId="30921273" w:rsidR="00A94C43" w:rsidRDefault="00314731">
      <w:r>
        <w:t xml:space="preserve">As we know the world moves and runs beyond the great target </w:t>
      </w:r>
      <w:r w:rsidR="0097067E">
        <w:t>“Money"</w:t>
      </w:r>
    </w:p>
    <w:p w14:paraId="47C87170" w14:textId="7DD038FC" w:rsidR="00062BEB" w:rsidRDefault="0097067E" w:rsidP="00062BEB">
      <w:pPr>
        <w:pStyle w:val="ListBullet"/>
      </w:pPr>
      <w:r>
        <w:t xml:space="preserve">Here we are going to discuss about a practical application on </w:t>
      </w:r>
      <w:r w:rsidR="00062BEB">
        <w:t>work process and Earn money</w:t>
      </w:r>
    </w:p>
    <w:p w14:paraId="4E0A55D0" w14:textId="77D05472" w:rsidR="00062BEB" w:rsidRDefault="003D1051" w:rsidP="00062BEB">
      <w:pPr>
        <w:pStyle w:val="ListBullet"/>
        <w:numPr>
          <w:ilvl w:val="0"/>
          <w:numId w:val="0"/>
        </w:numPr>
        <w:ind w:left="749"/>
      </w:pPr>
      <w:r>
        <w:t>Using some application this makes people can search for some easy jobs in a scalar way.</w:t>
      </w:r>
    </w:p>
    <w:p w14:paraId="69367BD4" w14:textId="46B2532F" w:rsidR="00A94C43" w:rsidRDefault="006E73F6">
      <w:pPr>
        <w:pStyle w:val="Heading2"/>
      </w:pPr>
      <w:r>
        <w:t>About the application</w:t>
      </w:r>
    </w:p>
    <w:p w14:paraId="6A397411" w14:textId="16374191" w:rsidR="00A94C43" w:rsidRDefault="006E73F6">
      <w:r>
        <w:t>This applications get their personal details and their reason of poverty.</w:t>
      </w:r>
    </w:p>
    <w:p w14:paraId="6D5D5168" w14:textId="2964AFAB" w:rsidR="00B72892" w:rsidRDefault="00B72892">
      <w:r>
        <w:t>This also gets their educational qualification levels.</w:t>
      </w:r>
    </w:p>
    <w:p w14:paraId="117C6C69" w14:textId="50BE181B" w:rsidR="00B72892" w:rsidRDefault="00B72892">
      <w:r>
        <w:t xml:space="preserve">The app is classified based on three categories based on their </w:t>
      </w:r>
      <w:r w:rsidR="00677F62">
        <w:t>education and their Experience.</w:t>
      </w:r>
    </w:p>
    <w:p w14:paraId="18F95110" w14:textId="277AC93B" w:rsidR="00A94C43" w:rsidRDefault="00267005">
      <w:r>
        <w:t xml:space="preserve">This app gets the works like part time employees </w:t>
      </w:r>
      <w:r w:rsidR="00CE5201">
        <w:t>and full time based on their *locations.</w:t>
      </w: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2407"/>
        <w:gridCol w:w="3411"/>
        <w:gridCol w:w="3411"/>
      </w:tblGrid>
      <w:tr w:rsidR="00967529" w14:paraId="44CB6168" w14:textId="77777777" w:rsidTr="0096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2FA7A04A" w14:textId="77777777" w:rsidR="00967529" w:rsidRDefault="00967529"/>
        </w:tc>
        <w:tc>
          <w:tcPr>
            <w:tcW w:w="1724" w:type="dxa"/>
          </w:tcPr>
          <w:p w14:paraId="12112DBD" w14:textId="77777777" w:rsidR="00967529" w:rsidRDefault="00967529" w:rsidP="0009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</w:t>
            </w:r>
          </w:p>
          <w:p w14:paraId="4CBD09AE" w14:textId="381463A2" w:rsidR="00967529" w:rsidRDefault="0096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E=0</w:t>
            </w:r>
          </w:p>
        </w:tc>
        <w:tc>
          <w:tcPr>
            <w:tcW w:w="1260" w:type="dxa"/>
          </w:tcPr>
          <w:p w14:paraId="7073C666" w14:textId="77777777" w:rsidR="00967529" w:rsidRDefault="00967529" w:rsidP="0009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</w:t>
            </w:r>
          </w:p>
          <w:p w14:paraId="0B29270A" w14:textId="00C4F482" w:rsidR="00967529" w:rsidRDefault="0096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E=1</w:t>
            </w:r>
          </w:p>
        </w:tc>
      </w:tr>
      <w:tr w:rsidR="00967529" w14:paraId="325E6BCB" w14:textId="77777777" w:rsidTr="0096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4964A427" w14:textId="78696362" w:rsidR="00967529" w:rsidRDefault="00967529">
            <w:r>
              <w:t>First Level</w:t>
            </w:r>
          </w:p>
        </w:tc>
        <w:tc>
          <w:tcPr>
            <w:tcW w:w="1724" w:type="dxa"/>
          </w:tcPr>
          <w:p w14:paraId="34FA500C" w14:textId="503D6EC2" w:rsidR="00967529" w:rsidRDefault="00CB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will teach some easy tasks that makes them to do small earning step in their surroundings </w:t>
            </w:r>
          </w:p>
        </w:tc>
        <w:tc>
          <w:tcPr>
            <w:tcW w:w="1260" w:type="dxa"/>
          </w:tcPr>
          <w:p w14:paraId="01DDBB13" w14:textId="2447C885" w:rsidR="00967529" w:rsidRDefault="002D7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will allow them directly into high reach so they can make their own </w:t>
            </w:r>
            <w:r w:rsidR="00976F88">
              <w:t>works with E=0 people</w:t>
            </w:r>
            <w:r w:rsidR="00DF5702">
              <w:t>.</w:t>
            </w:r>
          </w:p>
        </w:tc>
      </w:tr>
      <w:tr w:rsidR="00967529" w14:paraId="537D0FA5" w14:textId="77777777" w:rsidTr="0096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49E03F59" w14:textId="77777777" w:rsidR="00967529" w:rsidRDefault="00967529">
            <w:pPr>
              <w:rPr>
                <w:b w:val="0"/>
              </w:rPr>
            </w:pPr>
            <w:r>
              <w:t xml:space="preserve">Second </w:t>
            </w:r>
          </w:p>
          <w:p w14:paraId="6B5A24CF" w14:textId="45901BFF" w:rsidR="00967529" w:rsidRDefault="00967529">
            <w:r>
              <w:t>Level</w:t>
            </w:r>
          </w:p>
        </w:tc>
        <w:tc>
          <w:tcPr>
            <w:tcW w:w="1724" w:type="dxa"/>
          </w:tcPr>
          <w:p w14:paraId="7C4316C7" w14:textId="60AE86DC" w:rsidR="00967529" w:rsidRDefault="00DF5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They completed their schooling and directly entered into </w:t>
            </w:r>
            <w:r w:rsidR="00976D0A">
              <w:t xml:space="preserve"> with their interested knowledge</w:t>
            </w:r>
          </w:p>
        </w:tc>
        <w:tc>
          <w:tcPr>
            <w:tcW w:w="1260" w:type="dxa"/>
          </w:tcPr>
          <w:p w14:paraId="34CDBA9E" w14:textId="7DDD3A1F" w:rsidR="00967529" w:rsidRDefault="00AE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They will lead the works of some </w:t>
            </w:r>
            <w:r w:rsidR="00DE14E5">
              <w:t>particular topics and teach them</w:t>
            </w:r>
          </w:p>
        </w:tc>
      </w:tr>
      <w:tr w:rsidR="00967529" w14:paraId="4C54A523" w14:textId="77777777" w:rsidTr="0096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0775B843" w14:textId="77777777" w:rsidR="00967529" w:rsidRDefault="00967529">
            <w:pPr>
              <w:rPr>
                <w:b w:val="0"/>
              </w:rPr>
            </w:pPr>
            <w:r>
              <w:t xml:space="preserve">Third </w:t>
            </w:r>
          </w:p>
          <w:p w14:paraId="7FCE1B62" w14:textId="5DCF12A0" w:rsidR="00967529" w:rsidRDefault="00967529">
            <w:r>
              <w:t>Level</w:t>
            </w:r>
          </w:p>
        </w:tc>
        <w:tc>
          <w:tcPr>
            <w:tcW w:w="1724" w:type="dxa"/>
          </w:tcPr>
          <w:p w14:paraId="20FD74C4" w14:textId="68333E18" w:rsidR="00967529" w:rsidRDefault="00DE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Their ideas </w:t>
            </w:r>
            <w:r w:rsidR="00C041E2">
              <w:t xml:space="preserve">were helped with some lvl2 candidates they all can under a </w:t>
            </w:r>
            <w:r w:rsidR="00A20E1B">
              <w:t xml:space="preserve">high level works dealing with colleges and companies </w:t>
            </w:r>
          </w:p>
        </w:tc>
        <w:tc>
          <w:tcPr>
            <w:tcW w:w="1260" w:type="dxa"/>
          </w:tcPr>
          <w:p w14:paraId="367547EA" w14:textId="47CE5C83" w:rsidR="00967529" w:rsidRDefault="00A20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They are at the level of leading them.</w:t>
            </w:r>
          </w:p>
        </w:tc>
      </w:tr>
    </w:tbl>
    <w:p w14:paraId="66501457" w14:textId="77777777" w:rsidR="00A94C43" w:rsidRDefault="00A94C43"/>
    <w:p w14:paraId="270CF969" w14:textId="77777777" w:rsidR="00A20E1B" w:rsidRDefault="00A20E1B"/>
    <w:p w14:paraId="349ACF88" w14:textId="2331933E" w:rsidR="00A20E1B" w:rsidRDefault="00DE15F5">
      <w:proofErr w:type="spellStart"/>
      <w:r>
        <w:t>Lvl</w:t>
      </w:r>
      <w:proofErr w:type="spellEnd"/>
      <w:r>
        <w:t xml:space="preserve"> 1 : they deals with small works in their area using </w:t>
      </w:r>
      <w:proofErr w:type="spellStart"/>
      <w:r>
        <w:t>loaction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service of google .</w:t>
      </w:r>
    </w:p>
    <w:p w14:paraId="684610F8" w14:textId="1ACB9BC1" w:rsidR="00191A90" w:rsidRDefault="00DE15F5">
      <w:r>
        <w:t xml:space="preserve">People can hire them for time </w:t>
      </w:r>
      <w:r w:rsidR="00191A90">
        <w:t xml:space="preserve">(hrs) they will do works like *repairing some </w:t>
      </w:r>
      <w:r w:rsidR="00196086">
        <w:t>electrical appliances at basic level.</w:t>
      </w:r>
    </w:p>
    <w:p w14:paraId="288698C0" w14:textId="06679FCE" w:rsidR="00196086" w:rsidRDefault="00196086">
      <w:r>
        <w:t xml:space="preserve">If they </w:t>
      </w:r>
      <w:r w:rsidR="007E5ADF">
        <w:t>don’t</w:t>
      </w:r>
      <w:r>
        <w:t xml:space="preserve"> know we will teach them.</w:t>
      </w:r>
    </w:p>
    <w:p w14:paraId="15E3A4C6" w14:textId="1A73669B" w:rsidR="00C25C69" w:rsidRDefault="00C25C69">
      <w:r>
        <w:t>They will do cleaning and other works too...</w:t>
      </w:r>
    </w:p>
    <w:p w14:paraId="5E65F325" w14:textId="4B033EE6" w:rsidR="00C25C69" w:rsidRDefault="00C25C69">
      <w:r>
        <w:t xml:space="preserve">Lvl2: they are specifically hired due to some </w:t>
      </w:r>
      <w:r w:rsidR="007E5ADF">
        <w:t>educational</w:t>
      </w:r>
      <w:r>
        <w:t xml:space="preserve"> side works. For example they can be called for writing </w:t>
      </w:r>
      <w:r w:rsidR="007E5ADF">
        <w:t>homework</w:t>
      </w:r>
      <w:r>
        <w:t xml:space="preserve"> and other </w:t>
      </w:r>
      <w:r w:rsidR="0032776F">
        <w:t xml:space="preserve">small works related with their basics </w:t>
      </w:r>
      <w:r w:rsidR="00DF1282">
        <w:t>account</w:t>
      </w:r>
      <w:r w:rsidR="0032776F">
        <w:t xml:space="preserve"> and </w:t>
      </w:r>
      <w:r w:rsidR="007E5ADF">
        <w:t>calculations...</w:t>
      </w:r>
    </w:p>
    <w:p w14:paraId="0D4253C4" w14:textId="77777777" w:rsidR="007E5ADF" w:rsidRDefault="007E5ADF"/>
    <w:p w14:paraId="0364B1AF" w14:textId="262A53E2" w:rsidR="007E5ADF" w:rsidRDefault="007E5ADF">
      <w:r>
        <w:t>Lvl3:</w:t>
      </w:r>
      <w:r w:rsidR="005F64BD">
        <w:t xml:space="preserve">They are </w:t>
      </w:r>
      <w:r w:rsidR="008F6B47">
        <w:t xml:space="preserve">so highly related with </w:t>
      </w:r>
      <w:r w:rsidR="001D5B39">
        <w:t>their</w:t>
      </w:r>
      <w:r w:rsidR="008F6B47">
        <w:t xml:space="preserve"> educational ideas and </w:t>
      </w:r>
      <w:r w:rsidR="001D5B39">
        <w:t xml:space="preserve">some new ideas they will find works and other </w:t>
      </w:r>
      <w:r w:rsidR="0009405E">
        <w:t>things...</w:t>
      </w:r>
      <w:r w:rsidR="00D774E8">
        <w:t xml:space="preserve">It creates a </w:t>
      </w:r>
      <w:r w:rsidR="008F1178">
        <w:t>second level professions and so on.</w:t>
      </w:r>
    </w:p>
    <w:p w14:paraId="39DBAAC2" w14:textId="74E4432C" w:rsidR="00F001C0" w:rsidRDefault="00F001C0">
      <w:r>
        <w:t xml:space="preserve">These ideas will be present under some </w:t>
      </w:r>
      <w:r w:rsidR="00DB787C">
        <w:t>*</w:t>
      </w:r>
      <w:r>
        <w:t>special circumstances</w:t>
      </w:r>
      <w:r w:rsidR="00144E90">
        <w:t xml:space="preserve">. </w:t>
      </w:r>
    </w:p>
    <w:p w14:paraId="3EAF9ED7" w14:textId="77777777" w:rsidR="00144E90" w:rsidRDefault="00144E90"/>
    <w:p w14:paraId="6DFB20EF" w14:textId="7DB48552" w:rsidR="00144E90" w:rsidRDefault="00144E90">
      <w:r>
        <w:t xml:space="preserve">                       Thanking you.</w:t>
      </w:r>
    </w:p>
    <w:p w14:paraId="1F9B6BA8" w14:textId="77777777" w:rsidR="00144E90" w:rsidRDefault="00144E90"/>
    <w:p w14:paraId="275C7E7B" w14:textId="77777777" w:rsidR="0009405E" w:rsidRDefault="0009405E"/>
    <w:sectPr w:rsidR="0009405E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579A0" w14:textId="77777777" w:rsidR="00CD6D88" w:rsidRDefault="00CD6D88">
      <w:pPr>
        <w:spacing w:after="0" w:line="240" w:lineRule="auto"/>
      </w:pPr>
      <w:r>
        <w:separator/>
      </w:r>
    </w:p>
    <w:p w14:paraId="61E7CE5A" w14:textId="77777777" w:rsidR="00CD6D88" w:rsidRDefault="00CD6D88"/>
    <w:p w14:paraId="14E44616" w14:textId="77777777" w:rsidR="00CD6D88" w:rsidRDefault="00CD6D88"/>
  </w:endnote>
  <w:endnote w:type="continuationSeparator" w:id="0">
    <w:p w14:paraId="7CDEB627" w14:textId="77777777" w:rsidR="00CD6D88" w:rsidRDefault="00CD6D88">
      <w:pPr>
        <w:spacing w:after="0" w:line="240" w:lineRule="auto"/>
      </w:pPr>
      <w:r>
        <w:continuationSeparator/>
      </w:r>
    </w:p>
    <w:p w14:paraId="06FEF76C" w14:textId="77777777" w:rsidR="00CD6D88" w:rsidRDefault="00CD6D88"/>
    <w:p w14:paraId="7E66AA72" w14:textId="77777777" w:rsidR="00CD6D88" w:rsidRDefault="00CD6D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F750C" w14:textId="77777777" w:rsidR="00A94C43" w:rsidRDefault="00D062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89BFA" w14:textId="77777777" w:rsidR="00CD6D88" w:rsidRDefault="00CD6D88">
      <w:pPr>
        <w:spacing w:after="0" w:line="240" w:lineRule="auto"/>
      </w:pPr>
      <w:r>
        <w:separator/>
      </w:r>
    </w:p>
    <w:p w14:paraId="6A14A50D" w14:textId="77777777" w:rsidR="00CD6D88" w:rsidRDefault="00CD6D88"/>
    <w:p w14:paraId="350CDEC2" w14:textId="77777777" w:rsidR="00CD6D88" w:rsidRDefault="00CD6D88"/>
  </w:footnote>
  <w:footnote w:type="continuationSeparator" w:id="0">
    <w:p w14:paraId="7711F07F" w14:textId="77777777" w:rsidR="00CD6D88" w:rsidRDefault="00CD6D88">
      <w:pPr>
        <w:spacing w:after="0" w:line="240" w:lineRule="auto"/>
      </w:pPr>
      <w:r>
        <w:continuationSeparator/>
      </w:r>
    </w:p>
    <w:p w14:paraId="0644393E" w14:textId="77777777" w:rsidR="00CD6D88" w:rsidRDefault="00CD6D88"/>
    <w:p w14:paraId="0254B1CE" w14:textId="77777777" w:rsidR="00CD6D88" w:rsidRDefault="00CD6D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901341">
    <w:abstractNumId w:val="9"/>
  </w:num>
  <w:num w:numId="2" w16cid:durableId="252322549">
    <w:abstractNumId w:val="11"/>
  </w:num>
  <w:num w:numId="3" w16cid:durableId="693845741">
    <w:abstractNumId w:val="14"/>
  </w:num>
  <w:num w:numId="4" w16cid:durableId="1075783218">
    <w:abstractNumId w:val="12"/>
  </w:num>
  <w:num w:numId="5" w16cid:durableId="1154565702">
    <w:abstractNumId w:val="10"/>
  </w:num>
  <w:num w:numId="6" w16cid:durableId="1006327295">
    <w:abstractNumId w:val="7"/>
  </w:num>
  <w:num w:numId="7" w16cid:durableId="1336692677">
    <w:abstractNumId w:val="6"/>
  </w:num>
  <w:num w:numId="8" w16cid:durableId="312371199">
    <w:abstractNumId w:val="5"/>
  </w:num>
  <w:num w:numId="9" w16cid:durableId="10567286">
    <w:abstractNumId w:val="4"/>
  </w:num>
  <w:num w:numId="10" w16cid:durableId="1768387418">
    <w:abstractNumId w:val="8"/>
  </w:num>
  <w:num w:numId="11" w16cid:durableId="1239100232">
    <w:abstractNumId w:val="3"/>
  </w:num>
  <w:num w:numId="12" w16cid:durableId="447746956">
    <w:abstractNumId w:val="2"/>
  </w:num>
  <w:num w:numId="13" w16cid:durableId="892426313">
    <w:abstractNumId w:val="1"/>
  </w:num>
  <w:num w:numId="14" w16cid:durableId="1220558352">
    <w:abstractNumId w:val="0"/>
  </w:num>
  <w:num w:numId="15" w16cid:durableId="1223130509">
    <w:abstractNumId w:val="13"/>
  </w:num>
  <w:num w:numId="16" w16cid:durableId="163972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EF"/>
    <w:rsid w:val="00041EA9"/>
    <w:rsid w:val="00062BEB"/>
    <w:rsid w:val="0009405E"/>
    <w:rsid w:val="00144E90"/>
    <w:rsid w:val="00191A90"/>
    <w:rsid w:val="00196086"/>
    <w:rsid w:val="001D5B39"/>
    <w:rsid w:val="00267005"/>
    <w:rsid w:val="002D7CE4"/>
    <w:rsid w:val="00314731"/>
    <w:rsid w:val="0032776F"/>
    <w:rsid w:val="003D1051"/>
    <w:rsid w:val="003F0BEF"/>
    <w:rsid w:val="00424946"/>
    <w:rsid w:val="005F64BD"/>
    <w:rsid w:val="00677F62"/>
    <w:rsid w:val="006E73F6"/>
    <w:rsid w:val="007E5ADF"/>
    <w:rsid w:val="00850B72"/>
    <w:rsid w:val="008F1178"/>
    <w:rsid w:val="008F6B47"/>
    <w:rsid w:val="00967529"/>
    <w:rsid w:val="0097067E"/>
    <w:rsid w:val="00976D0A"/>
    <w:rsid w:val="00976F88"/>
    <w:rsid w:val="00A20E1B"/>
    <w:rsid w:val="00A94C43"/>
    <w:rsid w:val="00AE568A"/>
    <w:rsid w:val="00B72892"/>
    <w:rsid w:val="00C041E2"/>
    <w:rsid w:val="00C25C69"/>
    <w:rsid w:val="00CA1DB4"/>
    <w:rsid w:val="00CB0D35"/>
    <w:rsid w:val="00CD6D88"/>
    <w:rsid w:val="00CE5201"/>
    <w:rsid w:val="00D06245"/>
    <w:rsid w:val="00D774E8"/>
    <w:rsid w:val="00DB787C"/>
    <w:rsid w:val="00DE14E5"/>
    <w:rsid w:val="00DE15F5"/>
    <w:rsid w:val="00DF1282"/>
    <w:rsid w:val="00DF5702"/>
    <w:rsid w:val="00F001C0"/>
    <w:rsid w:val="00F8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7E265"/>
  <w15:chartTrackingRefBased/>
  <w15:docId w15:val="{393EDECA-F7E1-924A-978F-1A31BCEA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74AA19A-8CEB-5C40-981C-8B4D62D43ED0%7dtf50002040.dotx" TargetMode="External" 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%7b274AA19A-8CEB-5C40-981C-8B4D62D43ED0%7dtf50002040.dotx</Template>
  <TotalTime>0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dapp 007</dc:creator>
  <cp:keywords/>
  <dc:description/>
  <cp:lastModifiedBy>dapp 007</cp:lastModifiedBy>
  <cp:revision>2</cp:revision>
  <dcterms:created xsi:type="dcterms:W3CDTF">2024-01-17T16:07:00Z</dcterms:created>
  <dcterms:modified xsi:type="dcterms:W3CDTF">2024-01-17T16:07:00Z</dcterms:modified>
</cp:coreProperties>
</file>